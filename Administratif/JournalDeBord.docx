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9E" w:rsidRPr="00F34C28" w:rsidRDefault="003C7B4D" w:rsidP="003C7B4D">
      <w:pPr>
        <w:pStyle w:val="Titre1"/>
        <w:spacing w:after="240"/>
        <w:rPr>
          <w:rFonts w:ascii="Arial" w:hAnsi="Arial" w:cs="Arial"/>
        </w:rPr>
      </w:pPr>
      <w:r w:rsidRPr="00F34C28">
        <w:rPr>
          <w:rFonts w:ascii="Arial" w:hAnsi="Arial" w:cs="Arial"/>
        </w:rPr>
        <w:t xml:space="preserve">Journal de bord de </w:t>
      </w:r>
    </w:p>
    <w:tbl>
      <w:tblPr>
        <w:tblStyle w:val="Grilleclaire-Accent1"/>
        <w:tblW w:w="5000" w:type="pct"/>
        <w:tblLook w:val="04A0" w:firstRow="1" w:lastRow="0" w:firstColumn="1" w:lastColumn="0" w:noHBand="0" w:noVBand="1"/>
      </w:tblPr>
      <w:tblGrid>
        <w:gridCol w:w="1785"/>
        <w:gridCol w:w="3436"/>
        <w:gridCol w:w="3831"/>
      </w:tblGrid>
      <w:tr w:rsidR="00EB0834" w:rsidRPr="00F34C28" w:rsidTr="00DC7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F34C28" w:rsidRDefault="00EB0834" w:rsidP="003C7B4D">
            <w:pPr>
              <w:rPr>
                <w:rFonts w:ascii="Arial" w:hAnsi="Arial" w:cs="Arial"/>
                <w:sz w:val="24"/>
                <w:szCs w:val="24"/>
              </w:rPr>
            </w:pPr>
            <w:r w:rsidRPr="00F34C28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898" w:type="pct"/>
          </w:tcPr>
          <w:p w:rsidR="00EB0834" w:rsidRPr="00F34C28" w:rsidRDefault="00EB0834" w:rsidP="003C7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4C28">
              <w:rPr>
                <w:rFonts w:ascii="Arial" w:hAnsi="Arial" w:cs="Arial"/>
                <w:sz w:val="24"/>
                <w:szCs w:val="24"/>
              </w:rPr>
              <w:t>Activité</w:t>
            </w:r>
          </w:p>
        </w:tc>
        <w:tc>
          <w:tcPr>
            <w:tcW w:w="2116" w:type="pct"/>
          </w:tcPr>
          <w:p w:rsidR="00EB0834" w:rsidRPr="00F34C28" w:rsidRDefault="00EB0834" w:rsidP="003C7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4C28">
              <w:rPr>
                <w:rFonts w:ascii="Arial" w:hAnsi="Arial" w:cs="Arial"/>
                <w:sz w:val="24"/>
                <w:szCs w:val="24"/>
              </w:rPr>
              <w:t>Remarques personnelles</w:t>
            </w: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3545CE" w:rsidP="003545CE">
            <w:pPr>
              <w:rPr>
                <w:b w:val="0"/>
              </w:rPr>
            </w:pPr>
            <w:r w:rsidRPr="003545CE">
              <w:rPr>
                <w:b w:val="0"/>
              </w:rPr>
              <w:t>20.02.2017</w:t>
            </w:r>
          </w:p>
        </w:tc>
        <w:tc>
          <w:tcPr>
            <w:tcW w:w="1898" w:type="pct"/>
          </w:tcPr>
          <w:p w:rsidR="00EB0834" w:rsidRDefault="003545CE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repository sur GitHub</w:t>
            </w:r>
          </w:p>
          <w:p w:rsidR="003545CE" w:rsidRPr="003545CE" w:rsidRDefault="003545CE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Proposition de sujets</w:t>
            </w: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3545CE" w:rsidP="003545CE">
            <w:pPr>
              <w:rPr>
                <w:b w:val="0"/>
              </w:rPr>
            </w:pPr>
            <w:r>
              <w:rPr>
                <w:b w:val="0"/>
              </w:rPr>
              <w:t>22.02.2017</w:t>
            </w:r>
          </w:p>
        </w:tc>
        <w:tc>
          <w:tcPr>
            <w:tcW w:w="1898" w:type="pct"/>
          </w:tcPr>
          <w:p w:rsidR="00EB0834" w:rsidRPr="003545CE" w:rsidRDefault="003545CE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Choix du sujet : Gestionnaire de mots de passes</w:t>
            </w:r>
            <w:bookmarkStart w:id="0" w:name="_GoBack"/>
            <w:bookmarkEnd w:id="0"/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0834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EB0834" w:rsidRPr="003545CE" w:rsidRDefault="00EB0834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EB0834" w:rsidRPr="003545CE" w:rsidRDefault="00EB0834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AC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5E0FAC" w:rsidRPr="003545CE" w:rsidRDefault="005E0FAC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5E0FAC" w:rsidRPr="003545CE" w:rsidRDefault="005E0FAC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5E0FAC" w:rsidRPr="003545CE" w:rsidRDefault="005E0FAC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E0FAC" w:rsidRPr="00F34C28" w:rsidTr="00DC7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5E0FAC" w:rsidRPr="003545CE" w:rsidRDefault="005E0FAC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5E0FAC" w:rsidRPr="003545CE" w:rsidRDefault="005E0FAC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5E0FAC" w:rsidRPr="003545CE" w:rsidRDefault="005E0FAC" w:rsidP="00354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AC" w:rsidRPr="00F34C28" w:rsidTr="00DC7E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pct"/>
          </w:tcPr>
          <w:p w:rsidR="005E0FAC" w:rsidRPr="003545CE" w:rsidRDefault="005E0FAC" w:rsidP="003545CE">
            <w:pPr>
              <w:rPr>
                <w:b w:val="0"/>
              </w:rPr>
            </w:pPr>
          </w:p>
        </w:tc>
        <w:tc>
          <w:tcPr>
            <w:tcW w:w="1898" w:type="pct"/>
          </w:tcPr>
          <w:p w:rsidR="005E0FAC" w:rsidRPr="003545CE" w:rsidRDefault="005E0FAC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6" w:type="pct"/>
          </w:tcPr>
          <w:p w:rsidR="005E0FAC" w:rsidRPr="003545CE" w:rsidRDefault="005E0FAC" w:rsidP="00354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C7B4D" w:rsidRPr="00F34C28" w:rsidRDefault="003C7B4D">
      <w:pPr>
        <w:rPr>
          <w:rFonts w:ascii="Arial" w:hAnsi="Arial" w:cs="Arial"/>
          <w:sz w:val="24"/>
          <w:szCs w:val="24"/>
        </w:rPr>
      </w:pPr>
    </w:p>
    <w:sectPr w:rsidR="003C7B4D" w:rsidRPr="00F34C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1B2" w:rsidRDefault="00CE11B2" w:rsidP="008835F0">
      <w:r>
        <w:separator/>
      </w:r>
    </w:p>
  </w:endnote>
  <w:endnote w:type="continuationSeparator" w:id="0">
    <w:p w:rsidR="00CE11B2" w:rsidRDefault="00CE11B2" w:rsidP="0088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BCA" w:rsidRDefault="00927B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5F0" w:rsidRPr="00F34C28" w:rsidRDefault="00927BCA" w:rsidP="008835F0">
    <w:pPr>
      <w:pStyle w:val="Pieddepage"/>
      <w:pBdr>
        <w:top w:val="single" w:sz="4" w:space="1" w:color="auto"/>
      </w:pBdr>
      <w:rPr>
        <w:rFonts w:ascii="Arial" w:hAnsi="Arial" w:cs="Arial"/>
        <w:sz w:val="18"/>
        <w:szCs w:val="18"/>
      </w:rPr>
    </w:pPr>
    <w:r w:rsidRPr="00927BCA">
      <w:rPr>
        <w:rFonts w:ascii="Arial" w:hAnsi="Arial" w:cs="Arial"/>
        <w:sz w:val="18"/>
        <w:szCs w:val="18"/>
      </w:rPr>
      <w:t>Lassalle Loan</w:t>
    </w:r>
    <w:r w:rsidR="008835F0" w:rsidRPr="00F34C28">
      <w:rPr>
        <w:rFonts w:ascii="Arial" w:hAnsi="Arial" w:cs="Arial"/>
        <w:sz w:val="18"/>
        <w:szCs w:val="18"/>
      </w:rPr>
      <w:tab/>
    </w:r>
    <w:r w:rsidR="008835F0" w:rsidRPr="00F34C28">
      <w:rPr>
        <w:rStyle w:val="Numrodepage"/>
        <w:rFonts w:ascii="Arial" w:hAnsi="Arial" w:cs="Arial"/>
        <w:sz w:val="18"/>
        <w:szCs w:val="18"/>
      </w:rPr>
      <w:fldChar w:fldCharType="begin"/>
    </w:r>
    <w:r w:rsidR="008835F0" w:rsidRPr="00F34C28">
      <w:rPr>
        <w:rStyle w:val="Numrodepage"/>
        <w:rFonts w:ascii="Arial" w:hAnsi="Arial" w:cs="Arial"/>
        <w:sz w:val="18"/>
        <w:szCs w:val="18"/>
      </w:rPr>
      <w:instrText xml:space="preserve"> PAGE </w:instrText>
    </w:r>
    <w:r w:rsidR="008835F0" w:rsidRPr="00F34C28">
      <w:rPr>
        <w:rStyle w:val="Numrodepage"/>
        <w:rFonts w:ascii="Arial" w:hAnsi="Arial" w:cs="Arial"/>
        <w:sz w:val="18"/>
        <w:szCs w:val="18"/>
      </w:rPr>
      <w:fldChar w:fldCharType="separate"/>
    </w:r>
    <w:r w:rsidR="003545CE">
      <w:rPr>
        <w:rStyle w:val="Numrodepage"/>
        <w:rFonts w:ascii="Arial" w:hAnsi="Arial" w:cs="Arial"/>
        <w:noProof/>
        <w:sz w:val="18"/>
        <w:szCs w:val="18"/>
      </w:rPr>
      <w:t>1</w:t>
    </w:r>
    <w:r w:rsidR="008835F0" w:rsidRPr="00F34C28">
      <w:rPr>
        <w:rStyle w:val="Numrodepage"/>
        <w:rFonts w:ascii="Arial" w:hAnsi="Arial" w:cs="Arial"/>
        <w:sz w:val="18"/>
        <w:szCs w:val="18"/>
      </w:rPr>
      <w:fldChar w:fldCharType="end"/>
    </w:r>
    <w:r w:rsidR="008835F0" w:rsidRPr="00F34C28">
      <w:rPr>
        <w:rFonts w:ascii="Arial" w:hAnsi="Arial" w:cs="Arial"/>
        <w:sz w:val="18"/>
        <w:szCs w:val="18"/>
      </w:rPr>
      <w:tab/>
    </w:r>
    <w:r w:rsidR="008835F0" w:rsidRPr="00F34C28">
      <w:rPr>
        <w:rFonts w:ascii="Arial" w:hAnsi="Arial" w:cs="Arial"/>
        <w:sz w:val="18"/>
        <w:szCs w:val="18"/>
      </w:rPr>
      <w:fldChar w:fldCharType="begin"/>
    </w:r>
    <w:r w:rsidR="008835F0" w:rsidRPr="00F34C28">
      <w:rPr>
        <w:rFonts w:ascii="Arial" w:hAnsi="Arial" w:cs="Arial"/>
        <w:sz w:val="18"/>
        <w:szCs w:val="18"/>
      </w:rPr>
      <w:instrText xml:space="preserve"> SAVEDATE  \@ "dd.MM.yyyy"  \* MERGEFORMAT </w:instrText>
    </w:r>
    <w:r w:rsidR="008835F0" w:rsidRPr="00F34C28">
      <w:rPr>
        <w:rFonts w:ascii="Arial" w:hAnsi="Arial" w:cs="Arial"/>
        <w:sz w:val="18"/>
        <w:szCs w:val="18"/>
      </w:rPr>
      <w:fldChar w:fldCharType="separate"/>
    </w:r>
    <w:r w:rsidR="003545CE">
      <w:rPr>
        <w:rFonts w:ascii="Arial" w:hAnsi="Arial" w:cs="Arial"/>
        <w:noProof/>
        <w:sz w:val="18"/>
        <w:szCs w:val="18"/>
      </w:rPr>
      <w:t>00.00.0000</w:t>
    </w:r>
    <w:r w:rsidR="008835F0" w:rsidRPr="00F34C28">
      <w:rPr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BCA" w:rsidRDefault="00927B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1B2" w:rsidRDefault="00CE11B2" w:rsidP="008835F0">
      <w:r>
        <w:separator/>
      </w:r>
    </w:p>
  </w:footnote>
  <w:footnote w:type="continuationSeparator" w:id="0">
    <w:p w:rsidR="00CE11B2" w:rsidRDefault="00CE11B2" w:rsidP="00883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BCA" w:rsidRDefault="00927B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C28" w:rsidRPr="00F34C28" w:rsidRDefault="00F34C28" w:rsidP="00F34C28">
    <w:pPr>
      <w:pStyle w:val="En-tte"/>
      <w:pBdr>
        <w:bottom w:val="single" w:sz="4" w:space="1" w:color="auto"/>
      </w:pBdr>
      <w:jc w:val="center"/>
      <w:rPr>
        <w:rFonts w:ascii="Arial" w:hAnsi="Arial" w:cs="Arial"/>
        <w:b/>
        <w:sz w:val="24"/>
        <w:szCs w:val="24"/>
      </w:rPr>
    </w:pPr>
    <w:r w:rsidRPr="00F34C28">
      <w:rPr>
        <w:rFonts w:ascii="Arial" w:hAnsi="Arial" w:cs="Arial"/>
        <w:b/>
        <w:bCs/>
        <w:noProof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0" allowOverlap="1" wp14:anchorId="37AFA005" wp14:editId="679A9E9B">
          <wp:simplePos x="0" y="0"/>
          <wp:positionH relativeFrom="column">
            <wp:posOffset>-281305</wp:posOffset>
          </wp:positionH>
          <wp:positionV relativeFrom="paragraph">
            <wp:posOffset>-171450</wp:posOffset>
          </wp:positionV>
          <wp:extent cx="941929" cy="288000"/>
          <wp:effectExtent l="0" t="0" r="0" b="0"/>
          <wp:wrapNone/>
          <wp:docPr id="21" name="Image 21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929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4C28">
      <w:rPr>
        <w:rFonts w:ascii="Arial" w:hAnsi="Arial" w:cs="Arial"/>
        <w:b/>
        <w:bCs/>
        <w:noProof/>
        <w:sz w:val="24"/>
        <w:szCs w:val="24"/>
      </w:rPr>
      <w:t>Déploiement de systèmes d’exploitation</w:t>
    </w:r>
  </w:p>
  <w:p w:rsidR="00F34C28" w:rsidRPr="00F34C28" w:rsidRDefault="00F34C28" w:rsidP="00F34C28">
    <w:pPr>
      <w:rPr>
        <w:rFonts w:ascii="Arial" w:hAnsi="Arial" w:cs="Arial"/>
        <w:b/>
        <w:sz w:val="24"/>
        <w:szCs w:val="24"/>
      </w:rPr>
    </w:pPr>
  </w:p>
  <w:p w:rsidR="00F34C28" w:rsidRPr="00F34C28" w:rsidRDefault="00F34C28" w:rsidP="00F34C28">
    <w:pPr>
      <w:rPr>
        <w:rFonts w:ascii="Arial" w:hAnsi="Arial" w:cs="Arial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BCA" w:rsidRDefault="00927BC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CE"/>
    <w:rsid w:val="000B46C2"/>
    <w:rsid w:val="002B6F50"/>
    <w:rsid w:val="003545CE"/>
    <w:rsid w:val="003A35AD"/>
    <w:rsid w:val="003C1E6C"/>
    <w:rsid w:val="003C6D5E"/>
    <w:rsid w:val="003C7B4D"/>
    <w:rsid w:val="005D3E85"/>
    <w:rsid w:val="005E0FAC"/>
    <w:rsid w:val="006654FF"/>
    <w:rsid w:val="0082553B"/>
    <w:rsid w:val="008835F0"/>
    <w:rsid w:val="00927BCA"/>
    <w:rsid w:val="00984007"/>
    <w:rsid w:val="00AA2037"/>
    <w:rsid w:val="00AE50F0"/>
    <w:rsid w:val="00B55D45"/>
    <w:rsid w:val="00CE11B2"/>
    <w:rsid w:val="00CF215A"/>
    <w:rsid w:val="00DC7E69"/>
    <w:rsid w:val="00EB0834"/>
    <w:rsid w:val="00ED7399"/>
    <w:rsid w:val="00F3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C509"/>
  <w15:docId w15:val="{2BE8F287-4112-448D-80C3-A82F58BB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4FF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C7B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5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C7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1">
    <w:name w:val="Light Grid Accent 1"/>
    <w:basedOn w:val="TableauNormal"/>
    <w:uiPriority w:val="62"/>
    <w:rsid w:val="003C7B4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C7B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">
    <w:name w:val="header"/>
    <w:basedOn w:val="Normal"/>
    <w:link w:val="En-tteCar"/>
    <w:unhideWhenUsed/>
    <w:rsid w:val="008835F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35F0"/>
  </w:style>
  <w:style w:type="paragraph" w:styleId="Pieddepage">
    <w:name w:val="footer"/>
    <w:basedOn w:val="Normal"/>
    <w:link w:val="PieddepageCar"/>
    <w:unhideWhenUsed/>
    <w:rsid w:val="008835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35F0"/>
  </w:style>
  <w:style w:type="character" w:styleId="Numrodepage">
    <w:name w:val="page number"/>
    <w:basedOn w:val="Policepardfaut"/>
    <w:rsid w:val="008835F0"/>
  </w:style>
  <w:style w:type="character" w:customStyle="1" w:styleId="Titre2Car">
    <w:name w:val="Titre 2 Car"/>
    <w:basedOn w:val="Policepardfaut"/>
    <w:link w:val="Titre2"/>
    <w:uiPriority w:val="9"/>
    <w:semiHidden/>
    <w:rsid w:val="00665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Lassalle%20Loan\Cloud%20Station\Documents\Etudes\HEIG\2i&#232;me%20Ann&#233;e%20Bachelor%20(2016-2017)\2i&#232;me%20Semestre\PRO\projetHeig\Administratif\Mod&#232;les%20Et%20Etapes\Mod&#232;le%20Journal%20De%20B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Journal De Bord.dotx</Template>
  <TotalTime>5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Lassalle Loan</dc:creator>
  <cp:lastModifiedBy>Loan Lassalle</cp:lastModifiedBy>
  <cp:revision>1</cp:revision>
  <dcterms:created xsi:type="dcterms:W3CDTF">2017-02-22T17:45:00Z</dcterms:created>
  <dcterms:modified xsi:type="dcterms:W3CDTF">2017-02-22T17:50:00Z</dcterms:modified>
</cp:coreProperties>
</file>